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F1C" w14:textId="38F2DD40" w:rsidR="006103D5" w:rsidRDefault="003F28C1">
      <w:pPr>
        <w:pStyle w:val="Name"/>
      </w:pPr>
      <w:r>
        <w:t xml:space="preserve">Digital marketing </w:t>
      </w:r>
    </w:p>
    <w:p w14:paraId="1385A8B2" w14:textId="730EFD57" w:rsidR="009646B4" w:rsidRPr="006103D5" w:rsidRDefault="003F28C1">
      <w:pPr>
        <w:pStyle w:val="ContactInfo"/>
        <w:rPr>
          <w:b/>
          <w:bCs/>
        </w:rPr>
      </w:pPr>
      <w:r w:rsidRPr="006103D5">
        <w:rPr>
          <w:b/>
          <w:bCs/>
        </w:rPr>
        <w:t xml:space="preserve">NAAN </w:t>
      </w:r>
      <w:r w:rsidR="006256A0" w:rsidRPr="006103D5">
        <w:rPr>
          <w:b/>
          <w:bCs/>
        </w:rPr>
        <w:t xml:space="preserve">MUDHALVAN ASSIGNMENTS </w:t>
      </w:r>
    </w:p>
    <w:p w14:paraId="4C2AEC49" w14:textId="77777777" w:rsidR="002D3463" w:rsidRDefault="002D3463">
      <w:pPr>
        <w:pStyle w:val="ContactInfo"/>
      </w:pPr>
    </w:p>
    <w:p w14:paraId="515C64A0" w14:textId="5C6B521F" w:rsidR="003A1C8A" w:rsidRDefault="006256A0">
      <w:pPr>
        <w:pStyle w:val="ContactInfo"/>
      </w:pPr>
      <w:r>
        <w:t>NAAN MUDHALVAN GROUP ID : NM2023TMID03556</w:t>
      </w:r>
    </w:p>
    <w:p w14:paraId="539AB32B" w14:textId="2D9E6D4A" w:rsidR="0055082A" w:rsidRDefault="006256A0">
      <w:pPr>
        <w:pStyle w:val="ContactInfo"/>
      </w:pPr>
      <w:r>
        <w:t>TEAM MEMBERS:</w:t>
      </w:r>
    </w:p>
    <w:p w14:paraId="41A783A7" w14:textId="3F51A5BC" w:rsidR="006256A0" w:rsidRDefault="006256A0">
      <w:pPr>
        <w:pStyle w:val="ContactInfo"/>
      </w:pPr>
      <w:r>
        <w:t xml:space="preserve"> 1.PRIYADHARSHINI.R:(Reg.no:810020106068)</w:t>
      </w:r>
      <w:r w:rsidR="00467E25">
        <w:t>(Team leader)</w:t>
      </w:r>
    </w:p>
    <w:p w14:paraId="0ACFF9E1" w14:textId="3A4FF02B" w:rsidR="006256A0" w:rsidRDefault="006256A0">
      <w:pPr>
        <w:pStyle w:val="ContactInfo"/>
      </w:pPr>
      <w:r>
        <w:t xml:space="preserve"> 2. PRIYADARSHINI.V : ( Reg.no:810020106067)</w:t>
      </w:r>
    </w:p>
    <w:p w14:paraId="2D7D94F5" w14:textId="045A1608" w:rsidR="006256A0" w:rsidRDefault="006256A0">
      <w:pPr>
        <w:pStyle w:val="ContactInfo"/>
      </w:pPr>
      <w:r>
        <w:t xml:space="preserve"> 3.RAJAJI.S     </w:t>
      </w:r>
      <w:r w:rsidR="001375B0">
        <w:t xml:space="preserve">        </w:t>
      </w:r>
      <w:r w:rsidR="004F6115">
        <w:t xml:space="preserve"> </w:t>
      </w:r>
      <w:r>
        <w:t xml:space="preserve"> : ( Reg.no:810020106072)</w:t>
      </w:r>
    </w:p>
    <w:p w14:paraId="500CC37A" w14:textId="0CB24D1F" w:rsidR="003A1C8A" w:rsidRDefault="006256A0">
      <w:pPr>
        <w:pStyle w:val="ContactInfo"/>
      </w:pPr>
      <w:r>
        <w:t xml:space="preserve"> 4.SHARMILA.R          : (Reg.no:810020106081 )</w:t>
      </w:r>
    </w:p>
    <w:p w14:paraId="09A573C2" w14:textId="22CF00FB" w:rsidR="009646B4" w:rsidRDefault="00C11584">
      <w:pPr>
        <w:pStyle w:val="Heading1"/>
      </w:pPr>
      <w:r>
        <w:t>Infinity -</w:t>
      </w:r>
      <w:r w:rsidR="00644381">
        <w:t>tees blog link:</w:t>
      </w:r>
    </w:p>
    <w:p w14:paraId="5EA2A823" w14:textId="51410B19" w:rsidR="003A1C8A" w:rsidRDefault="003A1C8A">
      <w:hyperlink r:id="rId8" w:history="1">
        <w:r w:rsidRPr="00A56AB9">
          <w:rPr>
            <w:rStyle w:val="Hyperlink"/>
          </w:rPr>
          <w:t>https://infinitytees.blogspot.com/2023/10/infinity-tees-blog.html</w:t>
        </w:r>
      </w:hyperlink>
    </w:p>
    <w:p w14:paraId="5BE5FA8D" w14:textId="77777777" w:rsidR="003A1C8A" w:rsidRDefault="003A1C8A"/>
    <w:p w14:paraId="32140232" w14:textId="024BF3B9" w:rsidR="009646B4" w:rsidRDefault="00644381">
      <w:pPr>
        <w:pStyle w:val="Heading1"/>
      </w:pPr>
      <w:r>
        <w:t xml:space="preserve">Facebook page </w:t>
      </w:r>
      <w:r w:rsidR="006C7BB8">
        <w:t>link:</w:t>
      </w:r>
    </w:p>
    <w:p w14:paraId="28D23713" w14:textId="7E2E21C0" w:rsidR="003A1C8A" w:rsidRPr="001F30F8" w:rsidRDefault="003A1C8A" w:rsidP="001F30F8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hyperlink r:id="rId9" w:history="1">
        <w:r w:rsidRPr="00A56AB9">
          <w:rPr>
            <w:rStyle w:val="Hyperlink"/>
            <w:rFonts w:asciiTheme="minorHAnsi" w:eastAsiaTheme="minorHAnsi" w:hAnsiTheme="minorHAnsi" w:cstheme="minorBidi"/>
            <w:b w:val="0"/>
            <w:caps w:val="0"/>
            <w:sz w:val="20"/>
            <w:szCs w:val="20"/>
          </w:rPr>
          <w:t>https://www.facebook.com/profile.php?id=61552734304387</w:t>
        </w:r>
      </w:hyperlink>
    </w:p>
    <w:p w14:paraId="0CCBC561" w14:textId="77777777" w:rsidR="003A1C8A" w:rsidRPr="003A1C8A" w:rsidRDefault="003A1C8A" w:rsidP="003A1C8A"/>
    <w:p w14:paraId="2F4E0B17" w14:textId="42AFAF44" w:rsidR="009646B4" w:rsidRDefault="00966B62">
      <w:pPr>
        <w:pStyle w:val="Heading1"/>
      </w:pPr>
      <w:r>
        <w:t>Email newsletter link :</w:t>
      </w:r>
    </w:p>
    <w:p w14:paraId="462094C9" w14:textId="1C0E9BC4" w:rsidR="00EF6FEB" w:rsidRDefault="003A1C8A">
      <w:hyperlink r:id="rId10" w:history="1">
        <w:r w:rsidRPr="00A56AB9">
          <w:rPr>
            <w:rStyle w:val="Hyperlink"/>
          </w:rPr>
          <w:t>https://infinitytees.blogspot.com/2023/10/email-newsletterinfinitytees.html</w:t>
        </w:r>
      </w:hyperlink>
    </w:p>
    <w:p w14:paraId="09BED7E0" w14:textId="36091473" w:rsidR="003A1C8A" w:rsidRDefault="003A1C8A"/>
    <w:p w14:paraId="1D2F012B" w14:textId="77777777" w:rsidR="00853119" w:rsidRDefault="00853119"/>
    <w:p w14:paraId="275E1147" w14:textId="77777777" w:rsidR="00853119" w:rsidRDefault="00853119"/>
    <w:p w14:paraId="78A40608" w14:textId="77777777" w:rsidR="00853119" w:rsidRDefault="00853119"/>
    <w:p w14:paraId="19357D36" w14:textId="77777777" w:rsidR="00853119" w:rsidRDefault="00853119"/>
    <w:p w14:paraId="4C3EB008" w14:textId="77777777" w:rsidR="003A1C8A" w:rsidRDefault="003A1C8A"/>
    <w:p w14:paraId="68585BF1" w14:textId="68E38F74" w:rsidR="009646B4" w:rsidRDefault="004013C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18D658" wp14:editId="0DB0593F">
            <wp:simplePos x="0" y="0"/>
            <wp:positionH relativeFrom="column">
              <wp:posOffset>-19050</wp:posOffset>
            </wp:positionH>
            <wp:positionV relativeFrom="paragraph">
              <wp:posOffset>1300480</wp:posOffset>
            </wp:positionV>
            <wp:extent cx="4359275" cy="5499100"/>
            <wp:effectExtent l="0" t="0" r="317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55">
        <w:t xml:space="preserve">Advertisement poster </w:t>
      </w:r>
    </w:p>
    <w:sectPr w:rsidR="009646B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5A6C" w14:textId="77777777" w:rsidR="00F177D9" w:rsidRDefault="00F177D9">
      <w:r>
        <w:separator/>
      </w:r>
    </w:p>
  </w:endnote>
  <w:endnote w:type="continuationSeparator" w:id="0">
    <w:p w14:paraId="51184D16" w14:textId="77777777" w:rsidR="00F177D9" w:rsidRDefault="00F1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4BFE" w14:textId="77777777" w:rsidR="009646B4" w:rsidRDefault="00442DD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5020" w14:textId="77777777" w:rsidR="00F177D9" w:rsidRDefault="00F177D9">
      <w:r>
        <w:separator/>
      </w:r>
    </w:p>
  </w:footnote>
  <w:footnote w:type="continuationSeparator" w:id="0">
    <w:p w14:paraId="2A2EFF2F" w14:textId="77777777" w:rsidR="00F177D9" w:rsidRDefault="00F1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A3C5" w14:textId="77777777" w:rsidR="009646B4" w:rsidRDefault="00442DD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03E8A60" wp14:editId="4A4F50D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101DFA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0F35" w14:textId="77777777" w:rsidR="009646B4" w:rsidRDefault="00442DD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DD9C13" wp14:editId="53B97F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6817AA" w14:textId="77777777" w:rsidR="009646B4" w:rsidRDefault="009646B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FDD9C13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6817AA" w14:textId="77777777" w:rsidR="009646B4" w:rsidRDefault="009646B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68EB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10679">
    <w:abstractNumId w:val="9"/>
  </w:num>
  <w:num w:numId="2" w16cid:durableId="1508247223">
    <w:abstractNumId w:val="11"/>
  </w:num>
  <w:num w:numId="3" w16cid:durableId="1890452320">
    <w:abstractNumId w:val="10"/>
  </w:num>
  <w:num w:numId="4" w16cid:durableId="996570472">
    <w:abstractNumId w:val="7"/>
  </w:num>
  <w:num w:numId="5" w16cid:durableId="1575704587">
    <w:abstractNumId w:val="6"/>
  </w:num>
  <w:num w:numId="6" w16cid:durableId="1113014462">
    <w:abstractNumId w:val="5"/>
  </w:num>
  <w:num w:numId="7" w16cid:durableId="2024241589">
    <w:abstractNumId w:val="4"/>
  </w:num>
  <w:num w:numId="8" w16cid:durableId="433552580">
    <w:abstractNumId w:val="8"/>
  </w:num>
  <w:num w:numId="9" w16cid:durableId="517546189">
    <w:abstractNumId w:val="3"/>
  </w:num>
  <w:num w:numId="10" w16cid:durableId="1574655028">
    <w:abstractNumId w:val="2"/>
  </w:num>
  <w:num w:numId="11" w16cid:durableId="2003970479">
    <w:abstractNumId w:val="1"/>
  </w:num>
  <w:num w:numId="12" w16cid:durableId="56168690">
    <w:abstractNumId w:val="0"/>
  </w:num>
  <w:num w:numId="13" w16cid:durableId="188493307">
    <w:abstractNumId w:val="12"/>
  </w:num>
  <w:num w:numId="14" w16cid:durableId="915824225">
    <w:abstractNumId w:val="9"/>
  </w:num>
  <w:num w:numId="15" w16cid:durableId="148130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C1"/>
    <w:rsid w:val="00111755"/>
    <w:rsid w:val="001375B0"/>
    <w:rsid w:val="001F30F8"/>
    <w:rsid w:val="002D3463"/>
    <w:rsid w:val="003A1C8A"/>
    <w:rsid w:val="003F112F"/>
    <w:rsid w:val="003F28C1"/>
    <w:rsid w:val="004013C2"/>
    <w:rsid w:val="00442DDB"/>
    <w:rsid w:val="00467E25"/>
    <w:rsid w:val="004F6115"/>
    <w:rsid w:val="00514BE3"/>
    <w:rsid w:val="0055082A"/>
    <w:rsid w:val="006103D5"/>
    <w:rsid w:val="006256A0"/>
    <w:rsid w:val="00644381"/>
    <w:rsid w:val="0065354E"/>
    <w:rsid w:val="006C7BB8"/>
    <w:rsid w:val="007B12E2"/>
    <w:rsid w:val="00853119"/>
    <w:rsid w:val="009646B4"/>
    <w:rsid w:val="00966B62"/>
    <w:rsid w:val="00C11584"/>
    <w:rsid w:val="00C31D67"/>
    <w:rsid w:val="00CC2FEC"/>
    <w:rsid w:val="00E730E3"/>
    <w:rsid w:val="00EF6FEB"/>
    <w:rsid w:val="00F14DDB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974A4"/>
  <w15:chartTrackingRefBased/>
  <w15:docId w15:val="{7617CB6B-3A64-0F4A-995D-F48A9448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F6FE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initytees.blogspot.com/2023/10/infinity-tees-blog.html" TargetMode="Externa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infinitytees.blogspot.com/2023/10/email-newsletterinfinitytees.html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facebook.com/profile.php?id=61552734304387" TargetMode="Externa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11C79D0-C600-4A44-BD5B-B5D7D4E355CE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%7b011C79D0-C600-4A44-BD5B-B5D7D4E355CE%7dtf50002018.dotx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 .</dc:creator>
  <cp:keywords/>
  <dc:description/>
  <cp:lastModifiedBy>VPD .</cp:lastModifiedBy>
  <cp:revision>2</cp:revision>
  <dcterms:created xsi:type="dcterms:W3CDTF">2023-10-27T12:58:00Z</dcterms:created>
  <dcterms:modified xsi:type="dcterms:W3CDTF">2023-10-27T12:58:00Z</dcterms:modified>
</cp:coreProperties>
</file>